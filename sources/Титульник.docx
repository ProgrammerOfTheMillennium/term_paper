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CC7" w:rsidRPr="007216CA" w:rsidRDefault="006D7CC7" w:rsidP="00E11A14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7216CA">
        <w:rPr>
          <w:rFonts w:cs="Times New Roman"/>
          <w:szCs w:val="28"/>
        </w:rPr>
        <w:t>МИНОБРНАУКИ РОССИИ</w:t>
      </w:r>
    </w:p>
    <w:p w:rsidR="006D7CC7" w:rsidRPr="007216CA" w:rsidRDefault="006D7CC7" w:rsidP="00E11A14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7216CA">
        <w:rPr>
          <w:rFonts w:cs="Times New Roman"/>
          <w:szCs w:val="28"/>
        </w:rPr>
        <w:t>ФЕДЕРАЛЬНОЕ ГОСУДАРСТВЕННОЕ БЮДЖЕТНОЕ</w:t>
      </w:r>
    </w:p>
    <w:p w:rsidR="006D7CC7" w:rsidRPr="007216CA" w:rsidRDefault="006D7CC7" w:rsidP="00E11A14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7216CA">
        <w:rPr>
          <w:rFonts w:cs="Times New Roman"/>
          <w:szCs w:val="28"/>
        </w:rPr>
        <w:t>ОБРАЗОВАТЕЛЬНОЕ УЧРЕЖДЕНИЕ</w:t>
      </w:r>
    </w:p>
    <w:p w:rsidR="006D7CC7" w:rsidRPr="007216CA" w:rsidRDefault="006D7CC7" w:rsidP="00E11A14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7216CA">
        <w:rPr>
          <w:rFonts w:cs="Times New Roman"/>
          <w:szCs w:val="28"/>
        </w:rPr>
        <w:t>ВЫСШЕГО ПРОФЕССИОНАЛЬНОГО ОБРАЗОВАНИЯ</w:t>
      </w:r>
    </w:p>
    <w:p w:rsidR="006D7CC7" w:rsidRPr="007216CA" w:rsidRDefault="006D7CC7" w:rsidP="00E11A14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7216CA">
        <w:rPr>
          <w:rFonts w:cs="Times New Roman"/>
          <w:szCs w:val="28"/>
        </w:rPr>
        <w:t>«БАШКИРСКИЙ ГОСУДАРСТВЕННЫЙ ПЕДАГОГИЧЕСКИЙ</w:t>
      </w:r>
    </w:p>
    <w:p w:rsidR="006D7CC7" w:rsidRPr="007216CA" w:rsidRDefault="006D7CC7" w:rsidP="00E11A14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7216CA">
        <w:rPr>
          <w:rFonts w:cs="Times New Roman"/>
          <w:szCs w:val="28"/>
        </w:rPr>
        <w:t>УНИВЕРСИТЕТ ИМ.</w:t>
      </w:r>
      <w:r w:rsidR="007216CA">
        <w:rPr>
          <w:rFonts w:cs="Times New Roman"/>
          <w:szCs w:val="28"/>
        </w:rPr>
        <w:t> </w:t>
      </w:r>
      <w:r w:rsidRPr="007216CA">
        <w:rPr>
          <w:rFonts w:cs="Times New Roman"/>
          <w:szCs w:val="28"/>
        </w:rPr>
        <w:t>М.</w:t>
      </w:r>
      <w:r w:rsidR="007216CA">
        <w:rPr>
          <w:rFonts w:cs="Times New Roman"/>
          <w:szCs w:val="28"/>
        </w:rPr>
        <w:t> </w:t>
      </w:r>
      <w:r w:rsidRPr="007216CA">
        <w:rPr>
          <w:rFonts w:cs="Times New Roman"/>
          <w:szCs w:val="28"/>
        </w:rPr>
        <w:t>АКМУЛЛЫ»</w:t>
      </w:r>
    </w:p>
    <w:p w:rsidR="006D7CC7" w:rsidRPr="007216CA" w:rsidRDefault="006D7CC7" w:rsidP="00E11A14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6D7CC7" w:rsidRPr="007216CA" w:rsidRDefault="007216CA" w:rsidP="00E11A14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ПРОФЕССИОНАЛЬНОГО ОБРАЗОВАНИЯ И ИНФОРМАЦИОННЫХ ТЕХНОЛОГИЙ</w:t>
      </w:r>
    </w:p>
    <w:p w:rsidR="006D7CC7" w:rsidRPr="007216CA" w:rsidRDefault="006D7CC7" w:rsidP="00E11A14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6D7CC7" w:rsidRPr="007216CA" w:rsidRDefault="006D7CC7" w:rsidP="00E11A14">
      <w:pPr>
        <w:spacing w:line="240" w:lineRule="auto"/>
        <w:ind w:left="5670" w:firstLine="0"/>
        <w:jc w:val="left"/>
        <w:rPr>
          <w:rFonts w:cs="Times New Roman"/>
          <w:szCs w:val="28"/>
        </w:rPr>
      </w:pPr>
      <w:r w:rsidRPr="007216CA">
        <w:rPr>
          <w:rFonts w:cs="Times New Roman"/>
          <w:szCs w:val="28"/>
        </w:rPr>
        <w:t xml:space="preserve">Кафедра </w:t>
      </w:r>
      <w:r w:rsidR="007216CA">
        <w:rPr>
          <w:rFonts w:cs="Times New Roman"/>
          <w:szCs w:val="28"/>
        </w:rPr>
        <w:t>прикладной информатики</w:t>
      </w:r>
    </w:p>
    <w:p w:rsidR="006D7CC7" w:rsidRPr="007216CA" w:rsidRDefault="006D7CC7" w:rsidP="00E11A14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6D7CC7" w:rsidRPr="007216CA" w:rsidRDefault="006D7CC7" w:rsidP="00E11A14">
      <w:pPr>
        <w:spacing w:line="240" w:lineRule="auto"/>
        <w:ind w:left="5670" w:firstLine="0"/>
        <w:jc w:val="left"/>
        <w:rPr>
          <w:rFonts w:cs="Times New Roman"/>
          <w:szCs w:val="28"/>
        </w:rPr>
      </w:pPr>
      <w:r w:rsidRPr="007216CA">
        <w:rPr>
          <w:rFonts w:cs="Times New Roman"/>
          <w:szCs w:val="28"/>
        </w:rPr>
        <w:t xml:space="preserve">Направление </w:t>
      </w:r>
      <w:r w:rsidR="007216CA">
        <w:rPr>
          <w:rFonts w:cs="Times New Roman"/>
          <w:szCs w:val="28"/>
        </w:rPr>
        <w:t xml:space="preserve">230700 </w:t>
      </w:r>
      <w:r w:rsidRPr="007216CA">
        <w:rPr>
          <w:rFonts w:cs="Times New Roman"/>
          <w:szCs w:val="28"/>
        </w:rPr>
        <w:t>–</w:t>
      </w:r>
    </w:p>
    <w:p w:rsidR="006D7CC7" w:rsidRPr="007216CA" w:rsidRDefault="007216CA" w:rsidP="00E11A14">
      <w:pPr>
        <w:spacing w:line="240" w:lineRule="auto"/>
        <w:ind w:left="567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Прикладная информатика</w:t>
      </w:r>
      <w:r w:rsidR="006D7CC7" w:rsidRPr="007216CA">
        <w:rPr>
          <w:rFonts w:cs="Times New Roman"/>
          <w:szCs w:val="28"/>
        </w:rPr>
        <w:t>,</w:t>
      </w:r>
    </w:p>
    <w:p w:rsidR="006D7CC7" w:rsidRPr="007216CA" w:rsidRDefault="006D7CC7" w:rsidP="00E11A14">
      <w:pPr>
        <w:spacing w:line="240" w:lineRule="auto"/>
        <w:ind w:left="5670" w:firstLine="0"/>
        <w:jc w:val="left"/>
        <w:rPr>
          <w:rFonts w:cs="Times New Roman"/>
          <w:szCs w:val="28"/>
        </w:rPr>
      </w:pPr>
      <w:r w:rsidRPr="007216CA">
        <w:rPr>
          <w:rFonts w:cs="Times New Roman"/>
          <w:szCs w:val="28"/>
        </w:rPr>
        <w:t>профиль «При</w:t>
      </w:r>
      <w:r w:rsidR="007216CA">
        <w:rPr>
          <w:rFonts w:cs="Times New Roman"/>
          <w:szCs w:val="28"/>
        </w:rPr>
        <w:t xml:space="preserve">кладная информатика в </w:t>
      </w:r>
      <w:r w:rsidR="00473DAB">
        <w:rPr>
          <w:rFonts w:cs="Times New Roman"/>
          <w:szCs w:val="28"/>
        </w:rPr>
        <w:t>психологии</w:t>
      </w:r>
      <w:r w:rsidRPr="007216CA">
        <w:rPr>
          <w:rFonts w:cs="Times New Roman"/>
          <w:szCs w:val="28"/>
        </w:rPr>
        <w:t>»</w:t>
      </w:r>
    </w:p>
    <w:p w:rsidR="006D7CC7" w:rsidRPr="00473DAB" w:rsidRDefault="006D7CC7" w:rsidP="00E11A14">
      <w:pPr>
        <w:spacing w:line="240" w:lineRule="auto"/>
        <w:ind w:left="5670" w:firstLine="0"/>
        <w:jc w:val="left"/>
        <w:rPr>
          <w:rFonts w:cs="Times New Roman"/>
          <w:szCs w:val="28"/>
        </w:rPr>
      </w:pPr>
      <w:r w:rsidRPr="007216CA">
        <w:rPr>
          <w:rFonts w:cs="Times New Roman"/>
          <w:szCs w:val="28"/>
        </w:rPr>
        <w:t>Курс I</w:t>
      </w:r>
      <w:r w:rsidR="00473DAB">
        <w:rPr>
          <w:rFonts w:cs="Times New Roman"/>
          <w:szCs w:val="28"/>
          <w:lang w:val="en-US"/>
        </w:rPr>
        <w:t>V</w:t>
      </w:r>
    </w:p>
    <w:p w:rsidR="006D7CC7" w:rsidRDefault="006D7CC7" w:rsidP="00E11A14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8442AE" w:rsidRDefault="008442AE" w:rsidP="00E11A14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8442AE" w:rsidRPr="007216CA" w:rsidRDefault="008442AE" w:rsidP="00E11A14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6D7CC7" w:rsidRPr="007216CA" w:rsidRDefault="00822FCC" w:rsidP="00E11A14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ЛАТЫПОВ БУЛАТ МАРАТОВИЧ</w:t>
      </w:r>
      <w:bookmarkStart w:id="0" w:name="_GoBack"/>
      <w:bookmarkEnd w:id="0"/>
    </w:p>
    <w:p w:rsidR="006D7CC7" w:rsidRPr="007216CA" w:rsidRDefault="006D7CC7" w:rsidP="00E11A14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822FCC" w:rsidRPr="00822FCC" w:rsidRDefault="00822FCC" w:rsidP="00822FCC">
      <w:pPr>
        <w:spacing w:line="240" w:lineRule="auto"/>
        <w:ind w:firstLine="0"/>
        <w:jc w:val="center"/>
        <w:rPr>
          <w:rFonts w:cs="Times New Roman"/>
          <w:b/>
          <w:szCs w:val="28"/>
        </w:rPr>
      </w:pPr>
      <w:r w:rsidRPr="00822FCC">
        <w:rPr>
          <w:rFonts w:cs="Times New Roman"/>
          <w:b/>
          <w:szCs w:val="28"/>
        </w:rPr>
        <w:t>АВТОМАТИЗАЦИЯ ТЕСТИРОВАНИЯ В ВЕБ-ПРИЛОЖЕНИЯХ ПО ЗАДАННОМУ СЦЕНАРИЮ</w:t>
      </w:r>
    </w:p>
    <w:p w:rsidR="006D7CC7" w:rsidRPr="007216CA" w:rsidRDefault="006D7CC7" w:rsidP="00E11A14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6D7CC7" w:rsidRPr="007216CA" w:rsidRDefault="006D7CC7" w:rsidP="00E11A14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7216CA">
        <w:rPr>
          <w:rFonts w:cs="Times New Roman"/>
          <w:szCs w:val="28"/>
        </w:rPr>
        <w:t>КУРСОВАЯ РАБОТА</w:t>
      </w:r>
    </w:p>
    <w:p w:rsidR="006D7CC7" w:rsidRPr="007216CA" w:rsidRDefault="006D7CC7" w:rsidP="00E11A14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6D7CC7" w:rsidRDefault="006D7CC7" w:rsidP="00E11A14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6D7CC7" w:rsidRPr="007216CA" w:rsidRDefault="006D7CC7" w:rsidP="00E11A14">
      <w:pPr>
        <w:spacing w:line="240" w:lineRule="auto"/>
        <w:ind w:left="5670" w:firstLine="0"/>
        <w:jc w:val="left"/>
        <w:rPr>
          <w:rFonts w:cs="Times New Roman"/>
          <w:szCs w:val="28"/>
        </w:rPr>
      </w:pPr>
      <w:r w:rsidRPr="007216CA">
        <w:rPr>
          <w:rFonts w:cs="Times New Roman"/>
          <w:szCs w:val="28"/>
        </w:rPr>
        <w:t>Научный руководитель:</w:t>
      </w:r>
    </w:p>
    <w:p w:rsidR="006D7CC7" w:rsidRPr="007216CA" w:rsidRDefault="00822FCC" w:rsidP="00E11A14">
      <w:pPr>
        <w:spacing w:line="240" w:lineRule="auto"/>
        <w:ind w:left="567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??? Л. Ф. </w:t>
      </w:r>
      <w:proofErr w:type="spellStart"/>
      <w:r>
        <w:rPr>
          <w:rFonts w:cs="Times New Roman"/>
          <w:szCs w:val="28"/>
        </w:rPr>
        <w:t>Зиангирова</w:t>
      </w:r>
      <w:proofErr w:type="spellEnd"/>
    </w:p>
    <w:p w:rsidR="006D7CC7" w:rsidRDefault="006D7CC7" w:rsidP="00E11A14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8442AE" w:rsidRPr="007216CA" w:rsidRDefault="008442AE" w:rsidP="00E11A14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6D7CC7" w:rsidRPr="007216CA" w:rsidRDefault="006D7CC7" w:rsidP="00E11A14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6D7CC7" w:rsidRPr="007216CA" w:rsidRDefault="006D7CC7" w:rsidP="00E11A14">
      <w:pPr>
        <w:spacing w:line="240" w:lineRule="auto"/>
        <w:ind w:firstLine="0"/>
        <w:jc w:val="left"/>
        <w:rPr>
          <w:rFonts w:cs="Times New Roman"/>
          <w:szCs w:val="28"/>
        </w:rPr>
      </w:pPr>
      <w:r w:rsidRPr="007216CA">
        <w:rPr>
          <w:rFonts w:cs="Times New Roman"/>
          <w:szCs w:val="28"/>
        </w:rPr>
        <w:t>№ регистрации по журналу</w:t>
      </w:r>
    </w:p>
    <w:p w:rsidR="006D7CC7" w:rsidRPr="007216CA" w:rsidRDefault="006D7CC7" w:rsidP="00E11A14">
      <w:pPr>
        <w:spacing w:line="240" w:lineRule="auto"/>
        <w:ind w:firstLine="0"/>
        <w:jc w:val="left"/>
        <w:rPr>
          <w:rFonts w:cs="Times New Roman"/>
          <w:szCs w:val="28"/>
        </w:rPr>
      </w:pPr>
      <w:r w:rsidRPr="007216CA">
        <w:rPr>
          <w:rFonts w:cs="Times New Roman"/>
          <w:szCs w:val="28"/>
        </w:rPr>
        <w:t>учета курсовых работ</w:t>
      </w:r>
      <w:r w:rsidR="007216CA">
        <w:rPr>
          <w:rFonts w:cs="Times New Roman"/>
          <w:szCs w:val="28"/>
        </w:rPr>
        <w:t xml:space="preserve"> ____________________________</w:t>
      </w:r>
    </w:p>
    <w:p w:rsidR="006D7CC7" w:rsidRPr="007216CA" w:rsidRDefault="006D7CC7" w:rsidP="00E11A14">
      <w:pPr>
        <w:spacing w:line="240" w:lineRule="auto"/>
        <w:ind w:firstLine="0"/>
        <w:jc w:val="left"/>
        <w:rPr>
          <w:rFonts w:cs="Times New Roman"/>
          <w:szCs w:val="28"/>
        </w:rPr>
      </w:pPr>
      <w:r w:rsidRPr="007216CA">
        <w:rPr>
          <w:rFonts w:cs="Times New Roman"/>
          <w:szCs w:val="28"/>
        </w:rPr>
        <w:t>Дата защиты ____________________________________</w:t>
      </w:r>
    </w:p>
    <w:p w:rsidR="006D7CC7" w:rsidRPr="007216CA" w:rsidRDefault="006D7CC7" w:rsidP="00E11A14">
      <w:pPr>
        <w:spacing w:line="240" w:lineRule="auto"/>
        <w:ind w:firstLine="0"/>
        <w:jc w:val="left"/>
        <w:rPr>
          <w:rFonts w:cs="Times New Roman"/>
          <w:szCs w:val="28"/>
        </w:rPr>
      </w:pPr>
      <w:r w:rsidRPr="007216CA">
        <w:rPr>
          <w:rFonts w:cs="Times New Roman"/>
          <w:szCs w:val="28"/>
        </w:rPr>
        <w:t>Оценка_________________________________________</w:t>
      </w:r>
    </w:p>
    <w:p w:rsidR="006D7CC7" w:rsidRPr="008442AE" w:rsidRDefault="006D7CC7" w:rsidP="00E11A14">
      <w:pPr>
        <w:spacing w:line="240" w:lineRule="auto"/>
        <w:ind w:left="3969" w:firstLine="0"/>
        <w:jc w:val="left"/>
        <w:rPr>
          <w:rFonts w:cs="Times New Roman"/>
          <w:sz w:val="24"/>
          <w:szCs w:val="28"/>
        </w:rPr>
      </w:pPr>
      <w:r w:rsidRPr="008442AE">
        <w:rPr>
          <w:rFonts w:cs="Times New Roman"/>
          <w:sz w:val="24"/>
          <w:szCs w:val="28"/>
        </w:rPr>
        <w:t>подпись руководителя</w:t>
      </w:r>
    </w:p>
    <w:p w:rsidR="006D7CC7" w:rsidRPr="007216CA" w:rsidRDefault="006D7CC7" w:rsidP="00E11A14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6D7CC7" w:rsidRPr="007216CA" w:rsidRDefault="006D7CC7" w:rsidP="00E11A14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6D7CC7" w:rsidRPr="007216CA" w:rsidRDefault="006D7CC7" w:rsidP="00E11A14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6D7CC7" w:rsidRDefault="006D7CC7" w:rsidP="00E11A14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8442AE" w:rsidRDefault="008442AE" w:rsidP="00E11A14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E11A14" w:rsidRPr="0062333B" w:rsidRDefault="006D7CC7" w:rsidP="00822FCC">
      <w:pPr>
        <w:ind w:firstLine="0"/>
        <w:jc w:val="center"/>
      </w:pPr>
      <w:r w:rsidRPr="007216CA">
        <w:rPr>
          <w:rFonts w:cs="Times New Roman"/>
          <w:szCs w:val="28"/>
        </w:rPr>
        <w:t>Уфа 2014</w:t>
      </w:r>
    </w:p>
    <w:sectPr w:rsidR="00E11A14" w:rsidRPr="0062333B" w:rsidSect="007216CA">
      <w:footerReference w:type="default" r:id="rId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937" w:rsidRDefault="00951937" w:rsidP="007216CA">
      <w:pPr>
        <w:spacing w:line="240" w:lineRule="auto"/>
      </w:pPr>
      <w:r>
        <w:separator/>
      </w:r>
    </w:p>
  </w:endnote>
  <w:endnote w:type="continuationSeparator" w:id="0">
    <w:p w:rsidR="00951937" w:rsidRDefault="00951937" w:rsidP="007216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72535"/>
      <w:docPartObj>
        <w:docPartGallery w:val="Page Numbers (Bottom of Page)"/>
        <w:docPartUnique/>
      </w:docPartObj>
    </w:sdtPr>
    <w:sdtEndPr/>
    <w:sdtContent>
      <w:p w:rsidR="007216CA" w:rsidRDefault="00521BA1" w:rsidP="007216CA">
        <w:pPr>
          <w:pStyle w:val="a5"/>
          <w:jc w:val="center"/>
        </w:pPr>
        <w:r w:rsidRPr="007216CA">
          <w:rPr>
            <w:rFonts w:cs="Times New Roman"/>
          </w:rPr>
          <w:fldChar w:fldCharType="begin"/>
        </w:r>
        <w:r w:rsidR="007216CA" w:rsidRPr="007216CA">
          <w:rPr>
            <w:rFonts w:cs="Times New Roman"/>
          </w:rPr>
          <w:instrText xml:space="preserve"> PAGE   \* MERGEFORMAT </w:instrText>
        </w:r>
        <w:r w:rsidRPr="007216CA">
          <w:rPr>
            <w:rFonts w:cs="Times New Roman"/>
          </w:rPr>
          <w:fldChar w:fldCharType="separate"/>
        </w:r>
        <w:r w:rsidR="00822FCC">
          <w:rPr>
            <w:rFonts w:cs="Times New Roman"/>
            <w:noProof/>
          </w:rPr>
          <w:t>2</w:t>
        </w:r>
        <w:r w:rsidRPr="007216CA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937" w:rsidRDefault="00951937" w:rsidP="007216CA">
      <w:pPr>
        <w:spacing w:line="240" w:lineRule="auto"/>
      </w:pPr>
      <w:r>
        <w:separator/>
      </w:r>
    </w:p>
  </w:footnote>
  <w:footnote w:type="continuationSeparator" w:id="0">
    <w:p w:rsidR="00951937" w:rsidRDefault="00951937" w:rsidP="007216C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FCC"/>
    <w:rsid w:val="00450644"/>
    <w:rsid w:val="00473DAB"/>
    <w:rsid w:val="00480762"/>
    <w:rsid w:val="0048201C"/>
    <w:rsid w:val="00521BA1"/>
    <w:rsid w:val="00583AF0"/>
    <w:rsid w:val="0062333B"/>
    <w:rsid w:val="006A2C1F"/>
    <w:rsid w:val="006D7CC7"/>
    <w:rsid w:val="007216CA"/>
    <w:rsid w:val="00822FCC"/>
    <w:rsid w:val="008442AE"/>
    <w:rsid w:val="00951937"/>
    <w:rsid w:val="00E1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C76A36-A88A-4DED-957B-DBFBF54A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33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11A14"/>
    <w:pPr>
      <w:widowControl w:val="0"/>
      <w:ind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1A14"/>
    <w:pPr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11A14"/>
    <w:pPr>
      <w:ind w:firstLine="0"/>
      <w:jc w:val="center"/>
      <w:outlineLvl w:val="2"/>
    </w:pPr>
    <w:rPr>
      <w:rFonts w:eastAsiaTheme="majorEastAsia" w:cstheme="majorBidi"/>
      <w:b/>
      <w:bCs/>
      <w:i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216C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7216CA"/>
  </w:style>
  <w:style w:type="paragraph" w:styleId="a5">
    <w:name w:val="footer"/>
    <w:basedOn w:val="a"/>
    <w:link w:val="a6"/>
    <w:uiPriority w:val="99"/>
    <w:unhideWhenUsed/>
    <w:rsid w:val="007216C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16CA"/>
  </w:style>
  <w:style w:type="character" w:customStyle="1" w:styleId="10">
    <w:name w:val="Заголовок 1 Знак"/>
    <w:basedOn w:val="a0"/>
    <w:link w:val="1"/>
    <w:uiPriority w:val="9"/>
    <w:rsid w:val="00E11A14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11A14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11A14"/>
    <w:rPr>
      <w:rFonts w:ascii="Times New Roman" w:eastAsiaTheme="majorEastAsia" w:hAnsi="Times New Roman" w:cstheme="majorBidi"/>
      <w:b/>
      <w:bCs/>
      <w:i/>
      <w:color w:val="000000" w:themeColor="text1"/>
      <w:sz w:val="28"/>
    </w:rPr>
  </w:style>
  <w:style w:type="paragraph" w:styleId="11">
    <w:name w:val="toc 1"/>
    <w:basedOn w:val="a"/>
    <w:next w:val="a"/>
    <w:autoRedefine/>
    <w:uiPriority w:val="39"/>
    <w:unhideWhenUsed/>
    <w:rsid w:val="00E11A1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1A14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1A14"/>
    <w:pPr>
      <w:spacing w:after="100"/>
      <w:ind w:left="560"/>
    </w:pPr>
  </w:style>
  <w:style w:type="character" w:styleId="a7">
    <w:name w:val="Hyperlink"/>
    <w:basedOn w:val="a0"/>
    <w:uiPriority w:val="99"/>
    <w:unhideWhenUsed/>
    <w:rsid w:val="00E11A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sktop\Desktop\Shablon_KR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BF529-28FD-4ACD-9A83-CACC75929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Shablon_KR.dotx</Template>
  <TotalTime>7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Desktop</dc:creator>
  <cp:lastModifiedBy>Desktop</cp:lastModifiedBy>
  <cp:revision>1</cp:revision>
  <dcterms:created xsi:type="dcterms:W3CDTF">2014-12-11T20:43:00Z</dcterms:created>
  <dcterms:modified xsi:type="dcterms:W3CDTF">2014-12-11T21:01:00Z</dcterms:modified>
</cp:coreProperties>
</file>